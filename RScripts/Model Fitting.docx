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top w:val="thinThickThinMediumGap" w:color="auto" w:sz="18" w:space="0"/>
          <w:bottom w:val="thinThickThinMediumGap" w:color="auto" w:sz="18" w:space="0"/>
        </w:pBdr>
        <w:rPr>
          <w:lang w:val="en-US"/>
        </w:rPr>
      </w:pPr>
      <w:bookmarkStart w:id="0" w:name="_GoBack"/>
      <w:r>
        <w:rPr>
          <w:lang w:val="en-US"/>
        </w:rPr>
        <w:t>#R-CODE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library(fpp)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library(TSA)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library(astsa)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library(forecast)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library(MTS)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 Import original 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econ = read.csv("Unemployment.csv")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 Format Date as Date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econ$date = as.Date(econ$date)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 Omit missing date, date range kept (Jan 1993 - Dec 2015)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econ = na.omit(econ)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 Scale variable that are measured in dollars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econ$manufacturers_new_orders = scale(econ$manufacturers_new_orders)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econ$construction_spending = scale(econ$construction_spending)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econ$retail_sales = scale(econ$retail_sales)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 Decompose the data so we can remove the seasonal adjustments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unem.decom = decompose(ts(data = econ$unem_rate, start = c(1993,1), frequency = 12), type = "additive")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indprod.decom = decompose(ts(data = econ$industrial_production_index, start = c(1993,1), frequency = 12), type = "additive")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mannew.decom = decompose(ts(data = econ$manufacturers_new_orders, start = c(1993,1), frequency = 12), type = "additive")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constsp.decom = decompose(ts(data = econ$construction_spending, start = c(1993,1), frequency = 12), type = "additive")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retail.decom = decompose(ts(data = econ$retail_sales, start = c(1993,1), frequency = 12), type = "additive")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phouse.decom = decompose(ts(data = econ$purchase_house_price_index, start = c(1993,1), frequency = 12), type = "additive")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 Add seasonally adjusted rate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econ$unem_rate_sa = unem.decom$x - unem.decom$sea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econ$ind_prod_sa = indprod.decom$x - indprod.decom$sea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econ$man_new_sa = mannew.decom$x - mannew.decom$sea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econ$cont_spend_sa = constsp.decom$x - constsp.decom$sea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econ$retail_sa = retail.decom$x - retail.decom$sea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econ$p_house_sa = phouse.decom$x - phouse.decom$sea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adf.test(diff(diff(econ$unem_rate_sa)))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adf.test(diff(econ$ind_prod_sa))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adf.test(diff(econ$man_new_sa))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adf.test(diff(econ$cont_spend_sa))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adf.test(diff(econ$purchase_house_price_index))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adf.test(diff(econ$retail_sa))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st_sa_series = cbind(diff(diff(econ$unem_rate_sa)),diff(diff(econ$ind_prod_sa)),diff(diff(econ$man_new_sa)),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diff(diff(econ$cont_spend_sa)),diff(diff(log(econ$purchase_house_price_index))),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diff(diff(econ$retail_sa)))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###### for regression model building #########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#lag1.plot(st_sa_series[,1],12)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#lag2.plot(st_sa_series[,2], st_sa_series[,1],12)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#lag2.plot(st_sa_series[,3], st_sa_series[,1],12)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#lag2.plot(st_sa_series[,4], st_sa_series[,1],12)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#lag2.plot(st_sa_series[,5], st_sa_series[,1],12)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#lag2.plot(st_sa_series[,6], st_sa_series[,1],12)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#acf(diff(diff((econ[,8]))))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#lag1.plot(econ[,8],12)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#lag2.plot(econ[,3], econ[,2],12)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#lag2.plot(econ[,7], econ[,2],12)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#lag2.plot(econ[,4], econ[,2],12)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#lag2.plot(econ[,5], econ[,2],12)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#lag2.plot(econ[,6], econ[,2],12)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###############################################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 Season adjusted acf and pacf plots on stationary unemp series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acf2(st_sa_series[,1])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 Season adjusted SARIMA fit and Forecast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sarima(econ$unem_rate_sa,0,2,1,1,0,0,12, xreg=econ[,9:13])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sarima.for(econ$unem_rate_sa,24,0,2,1,1,0,0,12)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 SARIMA (1,2,1,1,1,1,12) without external regressors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plot(forecast(arima(econ[1:250,2],order=c(0,2,1),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seasonal=list(order=c(1,1,1),period=12))))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 SARIMA (1,2,1,1,1,1,12) with external regressors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plot(forecast(arima(econ[1:250,2],order=c(1,2,1),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seasonal=list(order=c(1,1,1),period=12),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xreg=econ[1:250,3:7]),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xreg=econ[1:24,3:7]))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 Season adjusted auto arima fit with forecast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fit=auto.arima(st_sa_series[,1],seasonal=T,xreg=st_sa_series[,2:6])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plot(forecast(fit,xreg=st_sa_series[1:24,2:6]), main="Forecast Non seasonal stationary Unemp_Rate Series")</w:t>
      </w:r>
    </w:p>
    <w:p>
      <w:pPr>
        <w:rPr>
          <w:rFonts w:hint="default"/>
          <w:lang w:val="en-US"/>
        </w:rPr>
      </w:pPr>
    </w:p>
    <w:p>
      <w:pPr>
        <w:rPr>
          <w:lang w:val="en-US"/>
        </w:rPr>
      </w:pPr>
    </w:p>
    <w:bookmarkEnd w:id="0"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Hei">
    <w:altName w:val="SimSun"/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akarshan</dc:creator>
  <cp:lastModifiedBy>akarshan</cp:lastModifiedBy>
  <dcterms:modified xsi:type="dcterms:W3CDTF">2016-07-06T14:39:32Z</dcterms:modified>
  <dc:title>R-CODE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